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04B3" w14:textId="77777777" w:rsidR="00EC7DD6" w:rsidRPr="00EC7DD6" w:rsidRDefault="00EC7DD6" w:rsidP="00EC7D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EC7DD6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MEMORANDUM</w:t>
      </w:r>
      <w:r w:rsidRPr="00EC7DD6">
        <w:rPr>
          <w:rFonts w:ascii="Calibri" w:eastAsia="Times New Roman" w:hAnsi="Calibri" w:cs="Calibri"/>
          <w:kern w:val="0"/>
          <w:sz w:val="44"/>
          <w:szCs w:val="44"/>
          <w14:ligatures w14:val="none"/>
        </w:rPr>
        <w:tab/>
      </w:r>
      <w:r w:rsidRPr="00EC7DD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ab/>
      </w:r>
      <w:r w:rsidRPr="00EC7DD6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ab/>
      </w:r>
      <w:r w:rsidRPr="00EC7DD6">
        <w:rPr>
          <w:noProof/>
        </w:rPr>
        <w:drawing>
          <wp:inline distT="0" distB="0" distL="0" distR="0" wp14:anchorId="0B92C273" wp14:editId="183A6FB3">
            <wp:extent cx="2381250" cy="736600"/>
            <wp:effectExtent l="0" t="0" r="0" b="635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D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72103F3" w14:textId="77777777" w:rsidR="00EC7DD6" w:rsidRPr="00EC7DD6" w:rsidRDefault="00EC7DD6" w:rsidP="00EC7D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EC7DD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8A1283E" w14:textId="77777777" w:rsidR="00EC7DD6" w:rsidRPr="00EC7DD6" w:rsidRDefault="00EC7DD6" w:rsidP="00EC7DD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EC7DD6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 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140"/>
        <w:gridCol w:w="4140"/>
      </w:tblGrid>
      <w:tr w:rsidR="00EC7DD6" w:rsidRPr="00EC7DD6" w14:paraId="22D4B9A9" w14:textId="77777777" w:rsidTr="004C2972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19761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To:</w:t>
            </w: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961AB" w14:textId="79574F47" w:rsidR="00EC7DD6" w:rsidRPr="00EC7DD6" w:rsidRDefault="004C2972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Charlie Refvem</w:t>
            </w:r>
          </w:p>
        </w:tc>
      </w:tr>
      <w:tr w:rsidR="00EC7DD6" w:rsidRPr="00EC7DD6" w14:paraId="7EC245B3" w14:textId="77777777" w:rsidTr="004C2972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34862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CB617" w14:textId="78AF3860" w:rsidR="00EC7DD6" w:rsidRPr="00EC7DD6" w:rsidRDefault="004C2972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crefvem@calpoly.edu</w:t>
            </w:r>
          </w:p>
        </w:tc>
      </w:tr>
      <w:tr w:rsidR="00EC7DD6" w:rsidRPr="00EC7DD6" w14:paraId="3756B494" w14:textId="77777777" w:rsidTr="004C2972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8F0D0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From:</w:t>
            </w: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B6774" w14:textId="22E5B232" w:rsidR="00EC7DD6" w:rsidRPr="00EC7DD6" w:rsidRDefault="004C2972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Rees Verleur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FCABC6" w14:textId="2946B91D" w:rsidR="00EC7DD6" w:rsidRPr="00EC7DD6" w:rsidRDefault="004C2972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Jack Ellsworth</w:t>
            </w:r>
          </w:p>
        </w:tc>
      </w:tr>
      <w:tr w:rsidR="00EC7DD6" w:rsidRPr="00EC7DD6" w14:paraId="140D9977" w14:textId="77777777" w:rsidTr="004C2972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A6FF4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5A37A" w14:textId="01209810" w:rsidR="00EC7DD6" w:rsidRPr="00EC7DD6" w:rsidRDefault="004C2972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rverleur@calpoly.edu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D763B" w14:textId="1F16DA32" w:rsidR="00EC7DD6" w:rsidRPr="00EC7DD6" w:rsidRDefault="004C2972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gjellswo@calpoly.edu</w:t>
            </w:r>
          </w:p>
        </w:tc>
      </w:tr>
      <w:tr w:rsidR="00EC7DD6" w:rsidRPr="00EC7DD6" w14:paraId="07991C87" w14:textId="77777777" w:rsidTr="004C2972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E1E18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Group:</w:t>
            </w: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14855590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Date:</w:t>
            </w: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936CC" w14:textId="77777777" w:rsidR="00EC7DD6" w:rsidRDefault="004C2972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Hippotronics</w:t>
            </w:r>
            <w:proofErr w:type="spellEnd"/>
          </w:p>
          <w:p w14:paraId="5A303CCB" w14:textId="0B85D60D" w:rsidR="004C2972" w:rsidRPr="00EC7DD6" w:rsidRDefault="004C2972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May 30, 2023</w:t>
            </w:r>
          </w:p>
        </w:tc>
      </w:tr>
      <w:tr w:rsidR="00EC7DD6" w:rsidRPr="00EC7DD6" w14:paraId="7A0F8121" w14:textId="77777777" w:rsidTr="004C2972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82649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RE:</w:t>
            </w:r>
            <w:r w:rsidRPr="00EC7DD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17DAF" w14:textId="0B34D5DB" w:rsidR="00EC7DD6" w:rsidRPr="00EC7DD6" w:rsidRDefault="004C2972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Lab 4: Read Sensor Input</w:t>
            </w:r>
          </w:p>
        </w:tc>
      </w:tr>
      <w:tr w:rsidR="00EC7DD6" w:rsidRPr="00EC7DD6" w14:paraId="24D61651" w14:textId="77777777" w:rsidTr="004C2972">
        <w:trPr>
          <w:trHeight w:val="135"/>
        </w:trPr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3FD9D808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3418D4A" w14:textId="77777777" w:rsidR="00EC7DD6" w:rsidRPr="00EC7DD6" w:rsidRDefault="00EC7DD6" w:rsidP="00EC7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C7DD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4F93053C" w14:textId="1BD055CD" w:rsidR="004C2972" w:rsidRDefault="004C2972" w:rsidP="004C297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F0BBD5A" w14:textId="77777777" w:rsidR="004C2972" w:rsidRDefault="004C2972" w:rsidP="004C297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created a driver class for the Pixy2 camera module which allows for easy communication over an SPI connection. </w:t>
      </w:r>
    </w:p>
    <w:p w14:paraId="64745EC9" w14:textId="77777777" w:rsidR="004C2972" w:rsidRDefault="004C2972" w:rsidP="004C297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A61CEE" w14:textId="0B230F63" w:rsidR="007A75CF" w:rsidRDefault="004C2972" w:rsidP="004C297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demonstrate the functionality of this driver we created an example program which queries the camera to find the position of a red ping-pong ball and prints out the result over a UART interface to Putty. </w:t>
      </w:r>
      <w:r w:rsidR="007A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recorded 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demonstration of this functionality where the camera is rotated left/right and up/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resulting position readout can be seen on the screen.</w:t>
      </w:r>
      <w:r w:rsidR="007A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video is attached as </w:t>
      </w:r>
      <w:r w:rsidR="007A75CF" w:rsidRPr="007A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2023_05_30_HIPPOTRONICS_LAB4_VIDEO</w:t>
      </w:r>
      <w:r w:rsidR="007A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.mp4.</w:t>
      </w:r>
    </w:p>
    <w:p w14:paraId="467359DF" w14:textId="77777777" w:rsidR="004C2972" w:rsidRDefault="004C2972" w:rsidP="004C297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6B2595" w14:textId="0DB5FA24" w:rsidR="004C2972" w:rsidRPr="004C2972" w:rsidRDefault="004C2972" w:rsidP="004C297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code is fully commented but does not include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doxygen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comments because we were not sure how to </w:t>
      </w:r>
      <w:r w:rsidR="007A75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properly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them within the structure of our class.</w:t>
      </w:r>
    </w:p>
    <w:sectPr w:rsidR="004C2972" w:rsidRPr="004C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DEE"/>
    <w:multiLevelType w:val="multilevel"/>
    <w:tmpl w:val="3482CC50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F6EAB"/>
    <w:multiLevelType w:val="multilevel"/>
    <w:tmpl w:val="EDFA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E1D72"/>
    <w:multiLevelType w:val="multilevel"/>
    <w:tmpl w:val="8A402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96250"/>
    <w:multiLevelType w:val="hybridMultilevel"/>
    <w:tmpl w:val="7B504EFC"/>
    <w:lvl w:ilvl="0" w:tplc="690C82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31883"/>
    <w:multiLevelType w:val="multilevel"/>
    <w:tmpl w:val="0504D26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C3292"/>
    <w:multiLevelType w:val="multilevel"/>
    <w:tmpl w:val="9C9E00D8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60AD3"/>
    <w:multiLevelType w:val="multilevel"/>
    <w:tmpl w:val="BDF61ECE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FA391A"/>
    <w:multiLevelType w:val="hybridMultilevel"/>
    <w:tmpl w:val="A162C332"/>
    <w:lvl w:ilvl="0" w:tplc="FC96A6EE">
      <w:start w:val="1"/>
      <w:numFmt w:val="upperRoman"/>
      <w:lvlText w:val="%1."/>
      <w:lvlJc w:val="left"/>
      <w:pPr>
        <w:ind w:left="780" w:hanging="72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77137F"/>
    <w:multiLevelType w:val="multilevel"/>
    <w:tmpl w:val="576412C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DC4344"/>
    <w:multiLevelType w:val="multilevel"/>
    <w:tmpl w:val="903CDD02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B094E"/>
    <w:multiLevelType w:val="hybridMultilevel"/>
    <w:tmpl w:val="37CA9C10"/>
    <w:lvl w:ilvl="0" w:tplc="347033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831781">
    <w:abstractNumId w:val="4"/>
  </w:num>
  <w:num w:numId="2" w16cid:durableId="508570044">
    <w:abstractNumId w:val="0"/>
  </w:num>
  <w:num w:numId="3" w16cid:durableId="1236864281">
    <w:abstractNumId w:val="5"/>
  </w:num>
  <w:num w:numId="4" w16cid:durableId="752626833">
    <w:abstractNumId w:val="8"/>
  </w:num>
  <w:num w:numId="5" w16cid:durableId="1693650277">
    <w:abstractNumId w:val="9"/>
  </w:num>
  <w:num w:numId="6" w16cid:durableId="502624362">
    <w:abstractNumId w:val="1"/>
  </w:num>
  <w:num w:numId="7" w16cid:durableId="1735932865">
    <w:abstractNumId w:val="2"/>
  </w:num>
  <w:num w:numId="8" w16cid:durableId="473914888">
    <w:abstractNumId w:val="6"/>
  </w:num>
  <w:num w:numId="9" w16cid:durableId="156266443">
    <w:abstractNumId w:val="7"/>
  </w:num>
  <w:num w:numId="10" w16cid:durableId="825362435">
    <w:abstractNumId w:val="10"/>
  </w:num>
  <w:num w:numId="11" w16cid:durableId="173888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72"/>
    <w:rsid w:val="00022081"/>
    <w:rsid w:val="000E384A"/>
    <w:rsid w:val="004C2972"/>
    <w:rsid w:val="00516ECD"/>
    <w:rsid w:val="007A75CF"/>
    <w:rsid w:val="00821FA8"/>
    <w:rsid w:val="009D7DC5"/>
    <w:rsid w:val="00AB34D4"/>
    <w:rsid w:val="00CA153A"/>
    <w:rsid w:val="00EC7DD6"/>
    <w:rsid w:val="00F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C081"/>
  <w15:chartTrackingRefBased/>
  <w15:docId w15:val="{E4FA1AA8-7939-4B7D-B367-B7651617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C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EC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DefaultParagraphFont"/>
    <w:rsid w:val="00EC7DD6"/>
  </w:style>
  <w:style w:type="character" w:customStyle="1" w:styleId="normaltextrun">
    <w:name w:val="normaltextrun"/>
    <w:basedOn w:val="DefaultParagraphFont"/>
    <w:rsid w:val="00EC7DD6"/>
  </w:style>
  <w:style w:type="character" w:customStyle="1" w:styleId="tabrun">
    <w:name w:val="tabrun"/>
    <w:basedOn w:val="DefaultParagraphFont"/>
    <w:rsid w:val="00EC7DD6"/>
  </w:style>
  <w:style w:type="character" w:customStyle="1" w:styleId="tabchar">
    <w:name w:val="tabchar"/>
    <w:basedOn w:val="DefaultParagraphFont"/>
    <w:rsid w:val="00EC7DD6"/>
  </w:style>
  <w:style w:type="character" w:customStyle="1" w:styleId="tableaderchars">
    <w:name w:val="tableaderchars"/>
    <w:basedOn w:val="DefaultParagraphFont"/>
    <w:rsid w:val="00EC7DD6"/>
  </w:style>
  <w:style w:type="character" w:customStyle="1" w:styleId="wacimagecontainer">
    <w:name w:val="wacimagecontainer"/>
    <w:basedOn w:val="DefaultParagraphFont"/>
    <w:rsid w:val="00EC7DD6"/>
  </w:style>
  <w:style w:type="character" w:customStyle="1" w:styleId="eop">
    <w:name w:val="eop"/>
    <w:basedOn w:val="DefaultParagraphFont"/>
    <w:rsid w:val="00EC7DD6"/>
  </w:style>
  <w:style w:type="paragraph" w:customStyle="1" w:styleId="outlineelement">
    <w:name w:val="outlineelement"/>
    <w:basedOn w:val="Normal"/>
    <w:rsid w:val="00EC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acimageborder">
    <w:name w:val="wacimageborder"/>
    <w:basedOn w:val="DefaultParagraphFont"/>
    <w:rsid w:val="00EC7DD6"/>
  </w:style>
  <w:style w:type="character" w:customStyle="1" w:styleId="mathequationcontainer">
    <w:name w:val="mathequationcontainer"/>
    <w:basedOn w:val="DefaultParagraphFont"/>
    <w:rsid w:val="00EC7DD6"/>
  </w:style>
  <w:style w:type="character" w:customStyle="1" w:styleId="equationplaceholdertext">
    <w:name w:val="equationplaceholdertext"/>
    <w:basedOn w:val="DefaultParagraphFont"/>
    <w:rsid w:val="00EC7DD6"/>
  </w:style>
  <w:style w:type="character" w:customStyle="1" w:styleId="linebreakblob">
    <w:name w:val="linebreakblob"/>
    <w:basedOn w:val="DefaultParagraphFont"/>
    <w:rsid w:val="00EC7DD6"/>
  </w:style>
  <w:style w:type="character" w:customStyle="1" w:styleId="scxw245699727">
    <w:name w:val="scxw245699727"/>
    <w:basedOn w:val="DefaultParagraphFont"/>
    <w:rsid w:val="00EC7DD6"/>
  </w:style>
  <w:style w:type="character" w:customStyle="1" w:styleId="wacimageplaceholder">
    <w:name w:val="wacimageplaceholder"/>
    <w:basedOn w:val="DefaultParagraphFont"/>
    <w:rsid w:val="00EC7DD6"/>
  </w:style>
  <w:style w:type="character" w:customStyle="1" w:styleId="wacprogress">
    <w:name w:val="wacprogress"/>
    <w:basedOn w:val="DefaultParagraphFont"/>
    <w:rsid w:val="00EC7DD6"/>
  </w:style>
  <w:style w:type="character" w:customStyle="1" w:styleId="wacimageplaceholderfiller">
    <w:name w:val="wacimageplaceholderfiller"/>
    <w:basedOn w:val="DefaultParagraphFont"/>
    <w:rsid w:val="00EC7DD6"/>
  </w:style>
  <w:style w:type="character" w:customStyle="1" w:styleId="pagebreakblob">
    <w:name w:val="pagebreakblob"/>
    <w:basedOn w:val="DefaultParagraphFont"/>
    <w:rsid w:val="00EC7DD6"/>
  </w:style>
  <w:style w:type="character" w:customStyle="1" w:styleId="pagebreakborderspan">
    <w:name w:val="pagebreakborderspan"/>
    <w:basedOn w:val="DefaultParagraphFont"/>
    <w:rsid w:val="00EC7DD6"/>
  </w:style>
  <w:style w:type="character" w:customStyle="1" w:styleId="pagebreaktextspan">
    <w:name w:val="pagebreaktextspan"/>
    <w:basedOn w:val="DefaultParagraphFont"/>
    <w:rsid w:val="00EC7DD6"/>
  </w:style>
  <w:style w:type="paragraph" w:styleId="ListParagraph">
    <w:name w:val="List Paragraph"/>
    <w:basedOn w:val="Normal"/>
    <w:uiPriority w:val="34"/>
    <w:qFormat/>
    <w:rsid w:val="00EC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7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4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7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6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6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5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6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5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5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83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8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2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6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9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9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9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4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6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0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5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6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4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4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1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8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6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1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2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6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3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5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5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1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0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7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59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69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8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13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6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7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2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8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1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0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5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1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6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2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3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6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3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1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4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8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2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2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6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5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56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5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5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6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0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7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3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5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0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0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esv\Documents\Custom%20Office%20Templates\Cal%20Poly%20Mem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Cal Poly Memo.dotx</Template>
  <TotalTime>14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 Verleur</dc:creator>
  <cp:keywords/>
  <dc:description/>
  <cp:lastModifiedBy>Rees Verleur</cp:lastModifiedBy>
  <cp:revision>3</cp:revision>
  <dcterms:created xsi:type="dcterms:W3CDTF">2023-05-30T22:41:00Z</dcterms:created>
  <dcterms:modified xsi:type="dcterms:W3CDTF">2023-05-30T22:55:00Z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b18fa022-d0e1-4fb0-a21b-ea9e9aaa4524</vt:lpwstr>
  </property>
</Properties>
</file>